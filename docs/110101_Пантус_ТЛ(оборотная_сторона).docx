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E3" w:rsidRDefault="00CC3DE3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F45604" w:rsidRDefault="00F45604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</w:p>
    <w:p w:rsidR="00946AA5" w:rsidRDefault="00946AA5" w:rsidP="00946AA5">
      <w:pPr>
        <w:ind w:firstLine="0"/>
      </w:pPr>
      <w:r>
        <w:t>Решением рабочей комиссии</w:t>
      </w:r>
    </w:p>
    <w:p w:rsidR="00946AA5" w:rsidRDefault="00946AA5" w:rsidP="00946AA5">
      <w:pPr>
        <w:ind w:firstLine="0"/>
      </w:pPr>
      <w:r>
        <w:t>допущен</w:t>
      </w:r>
      <w:r w:rsidR="006C5EDB">
        <w:t>(а)</w:t>
      </w:r>
      <w:r>
        <w:t xml:space="preserve"> к защите дипломно</w:t>
      </w:r>
      <w:r w:rsidR="00BF3894">
        <w:t>го</w:t>
      </w:r>
      <w:r>
        <w:t xml:space="preserve"> </w:t>
      </w:r>
      <w:r w:rsidR="00BF3894">
        <w:t>проекта</w:t>
      </w:r>
    </w:p>
    <w:p w:rsidR="00946AA5" w:rsidRDefault="00946AA5" w:rsidP="00946AA5">
      <w:pPr>
        <w:spacing w:before="120"/>
        <w:ind w:firstLine="0"/>
      </w:pPr>
      <w:r>
        <w:t>Председатель рабочей комиссии</w:t>
      </w:r>
    </w:p>
    <w:p w:rsidR="00946AA5" w:rsidRDefault="007B0C8C" w:rsidP="006618D0">
      <w:pPr>
        <w:spacing w:before="240"/>
        <w:ind w:firstLine="0"/>
      </w:pPr>
      <w:r>
        <w:t xml:space="preserve">_______________ </w:t>
      </w:r>
      <w:proofErr w:type="gramStart"/>
      <w:r>
        <w:t>(</w:t>
      </w:r>
      <w:r w:rsidRPr="007B0C8C">
        <w:rPr>
          <w:u w:val="single"/>
        </w:rPr>
        <w:t xml:space="preserve">  </w:t>
      </w:r>
      <w:proofErr w:type="gramEnd"/>
      <w:r w:rsidRPr="007B0C8C">
        <w:rPr>
          <w:u w:val="single"/>
        </w:rPr>
        <w:t xml:space="preserve">  Т.В. Казак     </w:t>
      </w:r>
      <w:r w:rsidR="00946AA5">
        <w:t>)</w:t>
      </w:r>
    </w:p>
    <w:p w:rsidR="00946AA5" w:rsidRPr="00BE30A5" w:rsidRDefault="00BE30A5" w:rsidP="00BE30A5">
      <w:pPr>
        <w:ind w:firstLine="708"/>
        <w:rPr>
          <w:sz w:val="16"/>
        </w:rPr>
      </w:pPr>
      <w:r w:rsidRPr="00BE30A5">
        <w:rPr>
          <w:sz w:val="16"/>
        </w:rPr>
        <w:t>Подпись</w:t>
      </w:r>
      <w:r w:rsidR="007B0C8C">
        <w:rPr>
          <w:sz w:val="16"/>
        </w:rPr>
        <w:tab/>
      </w:r>
      <w:r w:rsidR="007B0C8C">
        <w:rPr>
          <w:sz w:val="16"/>
        </w:rPr>
        <w:tab/>
        <w:t xml:space="preserve">      </w:t>
      </w:r>
      <w:r w:rsidRPr="00BE30A5">
        <w:rPr>
          <w:sz w:val="16"/>
        </w:rPr>
        <w:t>Инициалы и фамилия</w:t>
      </w:r>
    </w:p>
    <w:p w:rsidR="00946AA5" w:rsidRDefault="00946AA5" w:rsidP="00946AA5">
      <w:pPr>
        <w:ind w:firstLine="0"/>
      </w:pPr>
    </w:p>
    <w:p w:rsidR="00BE30A5" w:rsidRDefault="006F142A" w:rsidP="00946AA5">
      <w:pPr>
        <w:ind w:firstLine="0"/>
      </w:pPr>
      <w:r>
        <w:t>«___» июня 20</w:t>
      </w:r>
      <w:r w:rsidR="007B0C8C">
        <w:t>25</w:t>
      </w:r>
      <w:bookmarkStart w:id="0" w:name="_GoBack"/>
      <w:bookmarkEnd w:id="0"/>
      <w:r w:rsidR="00BE30A5">
        <w:t xml:space="preserve"> г.</w:t>
      </w:r>
    </w:p>
    <w:sectPr w:rsidR="00BE30A5" w:rsidSect="00F45604">
      <w:pgSz w:w="11906" w:h="16838"/>
      <w:pgMar w:top="1134" w:right="170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B1"/>
    <w:rsid w:val="0009780B"/>
    <w:rsid w:val="001C3C75"/>
    <w:rsid w:val="004F2598"/>
    <w:rsid w:val="005857D3"/>
    <w:rsid w:val="005A52A2"/>
    <w:rsid w:val="006618D0"/>
    <w:rsid w:val="006C5EDB"/>
    <w:rsid w:val="006F142A"/>
    <w:rsid w:val="007B0C8C"/>
    <w:rsid w:val="008A25A8"/>
    <w:rsid w:val="008E5D7B"/>
    <w:rsid w:val="00946AA5"/>
    <w:rsid w:val="00A9347B"/>
    <w:rsid w:val="00B146B1"/>
    <w:rsid w:val="00B92729"/>
    <w:rsid w:val="00BE30A5"/>
    <w:rsid w:val="00BF3894"/>
    <w:rsid w:val="00CC3DE3"/>
    <w:rsid w:val="00CD421B"/>
    <w:rsid w:val="00D3166D"/>
    <w:rsid w:val="00D73913"/>
    <w:rsid w:val="00DC06FD"/>
    <w:rsid w:val="00E80706"/>
    <w:rsid w:val="00F45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0354"/>
  <w15:docId w15:val="{20F68E2A-151E-44DF-924E-FAFE2845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\AppData\Local\Temp\Rar$DIa0.762\&#1054;&#1073;&#1086;&#1088;&#1086;&#1090;&#1085;&#1072;&#1103;%20&#1089;&#1090;&#1086;&#1088;&#1086;&#1085;&#1072;%20&#1090;&#1080;&#1090;&#1091;&#1083;&#1100;&#1085;&#1086;&#1075;&#1086;%20&#1083;&#1080;&#1089;&#1090;&#1072;%20&#1076;&#1080;&#1087;&#1083;&#1086;&#1084;&#1085;&#1086;&#1075;&#1086;%20&#1087;&#1088;&#1086;&#1077;&#1082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Оборотная сторона титульного листа дипломного проекта.dotx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Телеш</dc:creator>
  <cp:lastModifiedBy>Тимофей Витченко</cp:lastModifiedBy>
  <cp:revision>2</cp:revision>
  <cp:lastPrinted>2024-05-09T09:37:00Z</cp:lastPrinted>
  <dcterms:created xsi:type="dcterms:W3CDTF">2025-01-16T16:57:00Z</dcterms:created>
  <dcterms:modified xsi:type="dcterms:W3CDTF">2025-01-17T17:21:00Z</dcterms:modified>
</cp:coreProperties>
</file>